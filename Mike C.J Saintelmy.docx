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1287" w14:textId="77777777" w:rsidR="00E31C33" w:rsidRPr="00276BA2" w:rsidRDefault="00407EFD" w:rsidP="0068663E">
      <w:pPr>
        <w:pStyle w:val="Title"/>
        <w:jc w:val="center"/>
        <w:rPr>
          <w:rFonts w:asciiTheme="minorHAnsi" w:hAnsiTheme="minorHAnsi" w:cs="David"/>
          <w:color w:val="auto"/>
          <w:sz w:val="48"/>
        </w:rPr>
      </w:pPr>
      <w:r w:rsidRPr="00A22B1C">
        <w:rPr>
          <w:rFonts w:ascii="David" w:hAnsi="David" w:cs="David"/>
        </w:rPr>
        <w:t>‍‍</w:t>
      </w:r>
      <w:sdt>
        <w:sdtPr>
          <w:rPr>
            <w:rFonts w:asciiTheme="minorHAnsi" w:hAnsiTheme="minorHAnsi" w:cs="David"/>
            <w:b/>
            <w:color w:val="auto"/>
            <w:sz w:val="48"/>
          </w:rPr>
          <w:alias w:val="Your Name"/>
          <w:tag w:val=""/>
          <w:id w:val="1246310863"/>
          <w:placeholder>
            <w:docPart w:val="5D481828B01E490586E55FBB5FA645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22B1C" w:rsidRPr="00276BA2">
            <w:rPr>
              <w:rFonts w:asciiTheme="minorHAnsi" w:hAnsiTheme="minorHAnsi" w:cs="David"/>
              <w:b/>
              <w:color w:val="auto"/>
              <w:sz w:val="48"/>
            </w:rPr>
            <w:t>Mike</w:t>
          </w:r>
          <w:r w:rsidR="006E6DCA">
            <w:rPr>
              <w:rFonts w:asciiTheme="minorHAnsi" w:hAnsiTheme="minorHAnsi" w:cs="David"/>
              <w:b/>
              <w:color w:val="auto"/>
              <w:sz w:val="48"/>
            </w:rPr>
            <w:t xml:space="preserve"> C.</w:t>
          </w:r>
          <w:r w:rsidR="00A22B1C" w:rsidRPr="00276BA2">
            <w:rPr>
              <w:rFonts w:asciiTheme="minorHAnsi" w:hAnsiTheme="minorHAnsi" w:cs="David"/>
              <w:b/>
              <w:color w:val="auto"/>
              <w:sz w:val="48"/>
            </w:rPr>
            <w:t xml:space="preserve"> Saintelmy</w:t>
          </w:r>
        </w:sdtContent>
      </w:sdt>
    </w:p>
    <w:p w14:paraId="1C838183" w14:textId="77777777" w:rsidR="00BC1392" w:rsidRPr="00DF3B2D" w:rsidRDefault="00E216FF" w:rsidP="00DF3B2D">
      <w:pPr>
        <w:ind w:left="74"/>
        <w:jc w:val="center"/>
        <w:rPr>
          <w:rFonts w:cs="David"/>
          <w:b/>
          <w:color w:val="auto"/>
          <w:sz w:val="16"/>
        </w:rPr>
      </w:pPr>
      <w:r w:rsidRPr="00DF3B2D">
        <w:rPr>
          <w:rFonts w:cs="David"/>
          <w:b/>
          <w:color w:val="auto"/>
          <w:sz w:val="16"/>
        </w:rPr>
        <w:t>850-363-8980</w:t>
      </w:r>
      <w:r w:rsidR="00407EFD" w:rsidRPr="00DF3B2D">
        <w:rPr>
          <w:rFonts w:cs="David"/>
          <w:b/>
          <w:color w:val="auto"/>
          <w:sz w:val="16"/>
        </w:rPr>
        <w:t> | </w:t>
      </w:r>
      <w:sdt>
        <w:sdtPr>
          <w:rPr>
            <w:rFonts w:cs="David"/>
            <w:b/>
            <w:color w:val="auto"/>
            <w:sz w:val="16"/>
          </w:rPr>
          <w:alias w:val="Email"/>
          <w:tag w:val=""/>
          <w:id w:val="-391963670"/>
          <w:placeholder>
            <w:docPart w:val="34959FD80B5A4A3B95CD527E2BCCAA5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410F7" w:rsidRPr="00DF3B2D">
            <w:rPr>
              <w:rFonts w:cs="David"/>
              <w:b/>
              <w:color w:val="auto"/>
              <w:sz w:val="16"/>
            </w:rPr>
            <w:t>MCJSaintelmy@hotmail.com</w:t>
          </w:r>
        </w:sdtContent>
      </w:sdt>
    </w:p>
    <w:p w14:paraId="7C0C4877" w14:textId="77777777" w:rsidR="006C48CC" w:rsidRPr="006C48CC" w:rsidRDefault="00225E54" w:rsidP="00380DDB">
      <w:pPr>
        <w:pStyle w:val="NoSpacing"/>
        <w:pBdr>
          <w:top w:val="thinThickSmallGap" w:sz="24" w:space="1" w:color="0000FF"/>
          <w:left w:val="thinThickSmallGap" w:sz="24" w:space="4" w:color="0000FF"/>
          <w:bottom w:val="thickThinSmallGap" w:sz="24" w:space="6" w:color="0000FF"/>
          <w:right w:val="thickThinSmallGap" w:sz="24" w:space="0" w:color="0000FF"/>
        </w:pBdr>
        <w:jc w:val="center"/>
        <w:rPr>
          <w:b/>
          <w:color w:val="auto"/>
          <w:sz w:val="22"/>
          <w:u w:val="single"/>
        </w:rPr>
      </w:pPr>
      <w:r w:rsidRPr="00675A26">
        <w:rPr>
          <w:b/>
          <w:color w:val="auto"/>
          <w:sz w:val="22"/>
          <w:u w:val="single"/>
        </w:rPr>
        <w:t>Profile</w:t>
      </w:r>
    </w:p>
    <w:p w14:paraId="7E45012D" w14:textId="7A56B9C3" w:rsidR="006C48CC" w:rsidRPr="00DF3B2D" w:rsidRDefault="004F402C" w:rsidP="00380DDB">
      <w:pPr>
        <w:pBdr>
          <w:top w:val="thinThickSmallGap" w:sz="24" w:space="1" w:color="0000FF"/>
          <w:left w:val="thinThickSmallGap" w:sz="24" w:space="4" w:color="0000FF"/>
          <w:bottom w:val="thickThinSmallGap" w:sz="24" w:space="6" w:color="0000FF"/>
          <w:right w:val="thickThinSmallGap" w:sz="24" w:space="0" w:color="0000FF"/>
        </w:pBd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</w:t>
      </w:r>
      <w:r w:rsidR="00E3546D" w:rsidRPr="00DF3B2D">
        <w:rPr>
          <w:color w:val="auto"/>
          <w:sz w:val="24"/>
          <w:szCs w:val="24"/>
        </w:rPr>
        <w:t>+</w:t>
      </w:r>
      <w:r w:rsidR="00D942F6" w:rsidRPr="00DF3B2D">
        <w:rPr>
          <w:color w:val="auto"/>
          <w:sz w:val="24"/>
          <w:szCs w:val="24"/>
        </w:rPr>
        <w:t xml:space="preserve"> years of IT experience</w:t>
      </w:r>
      <w:r w:rsidR="009E7228">
        <w:rPr>
          <w:color w:val="auto"/>
          <w:sz w:val="24"/>
          <w:szCs w:val="24"/>
        </w:rPr>
        <w:t>;</w:t>
      </w:r>
      <w:r w:rsidR="004203E7" w:rsidRPr="00DF3B2D">
        <w:rPr>
          <w:color w:val="auto"/>
          <w:sz w:val="24"/>
          <w:szCs w:val="24"/>
        </w:rPr>
        <w:t xml:space="preserve"> Versatile </w:t>
      </w:r>
      <w:r w:rsidR="009E7228">
        <w:rPr>
          <w:color w:val="auto"/>
          <w:sz w:val="24"/>
          <w:szCs w:val="24"/>
        </w:rPr>
        <w:t>s</w:t>
      </w:r>
      <w:r w:rsidR="004203E7" w:rsidRPr="00DF3B2D">
        <w:rPr>
          <w:color w:val="auto"/>
          <w:sz w:val="24"/>
          <w:szCs w:val="24"/>
        </w:rPr>
        <w:t>kill set wit</w:t>
      </w:r>
      <w:r w:rsidR="009E7228">
        <w:rPr>
          <w:color w:val="auto"/>
          <w:sz w:val="24"/>
          <w:szCs w:val="24"/>
        </w:rPr>
        <w:t xml:space="preserve">h Hardware, Software and Programing. </w:t>
      </w:r>
    </w:p>
    <w:p w14:paraId="5B620552" w14:textId="77777777" w:rsidR="00391A99" w:rsidRDefault="00630B83" w:rsidP="00391A99">
      <w:pPr>
        <w:pStyle w:val="ListBullet"/>
        <w:numPr>
          <w:ilvl w:val="0"/>
          <w:numId w:val="0"/>
        </w:numPr>
        <w:jc w:val="center"/>
        <w:rPr>
          <w:rFonts w:cs="David"/>
          <w:b/>
          <w:color w:val="0000FF"/>
          <w:sz w:val="22"/>
          <w:u w:val="single"/>
        </w:rPr>
      </w:pPr>
      <w:r>
        <w:rPr>
          <w:rFonts w:cs="David"/>
          <w:b/>
          <w:color w:val="0000FF"/>
          <w:sz w:val="22"/>
          <w:u w:val="single"/>
        </w:rPr>
        <w:t>Portfo</w:t>
      </w:r>
      <w:bookmarkStart w:id="0" w:name="_GoBack"/>
      <w:bookmarkEnd w:id="0"/>
      <w:r>
        <w:rPr>
          <w:rFonts w:cs="David"/>
          <w:b/>
          <w:color w:val="0000FF"/>
          <w:sz w:val="22"/>
          <w:u w:val="single"/>
        </w:rPr>
        <w:t>lio</w:t>
      </w:r>
    </w:p>
    <w:p w14:paraId="38237B0A" w14:textId="070C1147" w:rsidR="00630B83" w:rsidRDefault="00391A99" w:rsidP="00391A99">
      <w:pPr>
        <w:pStyle w:val="ListBullet"/>
        <w:numPr>
          <w:ilvl w:val="0"/>
          <w:numId w:val="0"/>
        </w:numPr>
        <w:jc w:val="center"/>
        <w:rPr>
          <w:rFonts w:cs="David"/>
          <w:b/>
          <w:color w:val="0000FF"/>
          <w:sz w:val="22"/>
          <w:u w:val="single"/>
        </w:rPr>
      </w:pPr>
      <w:hyperlink r:id="rId10" w:history="1">
        <w:r w:rsidRPr="00B714D0">
          <w:rPr>
            <w:rStyle w:val="Hyperlink"/>
            <w:rFonts w:cs="David"/>
            <w:b/>
            <w:sz w:val="22"/>
          </w:rPr>
          <w:t>https://github.com/MCJSaintelmy</w:t>
        </w:r>
      </w:hyperlink>
    </w:p>
    <w:p w14:paraId="533E44CF" w14:textId="57DF4C4E" w:rsidR="00630B83" w:rsidRDefault="005C3DF4" w:rsidP="00630B83">
      <w:pPr>
        <w:pStyle w:val="ListBullet"/>
        <w:numPr>
          <w:ilvl w:val="0"/>
          <w:numId w:val="0"/>
        </w:numPr>
        <w:jc w:val="center"/>
        <w:rPr>
          <w:rFonts w:cs="David"/>
          <w:b/>
          <w:color w:val="0000FF"/>
          <w:sz w:val="22"/>
          <w:u w:val="single"/>
        </w:rPr>
      </w:pPr>
      <w:hyperlink r:id="rId11" w:history="1">
        <w:r w:rsidR="00630B83" w:rsidRPr="00D45471">
          <w:rPr>
            <w:rStyle w:val="Hyperlink"/>
            <w:rFonts w:cs="David"/>
            <w:b/>
            <w:sz w:val="22"/>
          </w:rPr>
          <w:t>https://mcjsaintelmy.github.io/Index.html</w:t>
        </w:r>
      </w:hyperlink>
    </w:p>
    <w:p w14:paraId="65CCB612" w14:textId="77777777" w:rsidR="00C51AC1" w:rsidRDefault="00C51AC1" w:rsidP="00630B83">
      <w:pPr>
        <w:pStyle w:val="ListBullet"/>
        <w:numPr>
          <w:ilvl w:val="0"/>
          <w:numId w:val="0"/>
        </w:numPr>
        <w:jc w:val="center"/>
        <w:rPr>
          <w:rFonts w:cs="David"/>
          <w:b/>
          <w:color w:val="0000FF"/>
          <w:sz w:val="22"/>
          <w:u w:val="single"/>
        </w:rPr>
      </w:pPr>
    </w:p>
    <w:p w14:paraId="384B169B" w14:textId="6A73698D" w:rsidR="008B0678" w:rsidRPr="00380DDB" w:rsidRDefault="00407EFD" w:rsidP="00380DDB">
      <w:pPr>
        <w:pStyle w:val="ListBullet"/>
        <w:numPr>
          <w:ilvl w:val="0"/>
          <w:numId w:val="0"/>
        </w:numPr>
        <w:rPr>
          <w:rFonts w:cs="David"/>
          <w:b/>
          <w:color w:val="0000FF"/>
          <w:sz w:val="22"/>
          <w:u w:val="single"/>
        </w:rPr>
      </w:pPr>
      <w:r w:rsidRPr="0077196C">
        <w:rPr>
          <w:rFonts w:cs="David"/>
          <w:b/>
          <w:color w:val="0000FF"/>
          <w:sz w:val="22"/>
          <w:u w:val="single"/>
        </w:rPr>
        <w:t>Education</w:t>
      </w:r>
      <w:r w:rsidR="00A22B1C" w:rsidRPr="0077196C">
        <w:rPr>
          <w:rFonts w:cs="David"/>
          <w:b/>
          <w:color w:val="0000FF"/>
          <w:sz w:val="22"/>
          <w:u w:val="single"/>
        </w:rPr>
        <w:t>al Experienc</w:t>
      </w:r>
      <w:r w:rsidR="008B0678">
        <w:rPr>
          <w:rFonts w:cs="David"/>
          <w:b/>
          <w:color w:val="0000FF"/>
          <w:sz w:val="22"/>
          <w:u w:val="single"/>
        </w:rPr>
        <w:t>e</w:t>
      </w:r>
    </w:p>
    <w:p w14:paraId="33AF0A82" w14:textId="77777777" w:rsidR="00E31C33" w:rsidRPr="00E21369" w:rsidRDefault="008B0678" w:rsidP="00276BA2">
      <w:pPr>
        <w:pStyle w:val="Subsection"/>
        <w:spacing w:before="100"/>
        <w:ind w:left="288" w:firstLine="144"/>
        <w:rPr>
          <w:rFonts w:cs="David"/>
          <w:color w:val="2A7B88" w:themeColor="accent1" w:themeShade="BF"/>
          <w:sz w:val="16"/>
        </w:rPr>
      </w:pPr>
      <w:r>
        <w:rPr>
          <w:rFonts w:cs="David"/>
          <w:color w:val="2A7B88" w:themeColor="accent1" w:themeShade="BF"/>
          <w:sz w:val="16"/>
        </w:rPr>
        <w:t>Front End developer kn</w:t>
      </w:r>
      <w:r w:rsidR="00831AD0">
        <w:rPr>
          <w:rFonts w:cs="David"/>
          <w:color w:val="2A7B88" w:themeColor="accent1" w:themeShade="BF"/>
          <w:sz w:val="16"/>
        </w:rPr>
        <w:t>owledge</w:t>
      </w:r>
    </w:p>
    <w:p w14:paraId="5D32DAAB" w14:textId="77777777" w:rsidR="00E31C33" w:rsidRPr="00152F80" w:rsidRDefault="008B0678" w:rsidP="00675A26">
      <w:pPr>
        <w:pStyle w:val="ListBullet"/>
        <w:tabs>
          <w:tab w:val="clear" w:pos="144"/>
          <w:tab w:val="num" w:pos="576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FreeCodeCamp.Org (enrolled)</w:t>
      </w:r>
    </w:p>
    <w:p w14:paraId="02FBA9DE" w14:textId="77777777" w:rsidR="00E2233F" w:rsidRPr="00152F80" w:rsidRDefault="008B0678" w:rsidP="00675A26">
      <w:pPr>
        <w:pStyle w:val="ListBullet"/>
        <w:tabs>
          <w:tab w:val="clear" w:pos="144"/>
          <w:tab w:val="num" w:pos="576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HTML (</w:t>
      </w:r>
      <w:proofErr w:type="spellStart"/>
      <w:r>
        <w:rPr>
          <w:rFonts w:cs="David"/>
          <w:color w:val="auto"/>
          <w:sz w:val="16"/>
        </w:rPr>
        <w:t>CodeCademy</w:t>
      </w:r>
      <w:proofErr w:type="spellEnd"/>
      <w:r>
        <w:rPr>
          <w:rFonts w:cs="David"/>
          <w:color w:val="auto"/>
          <w:sz w:val="16"/>
        </w:rPr>
        <w:t xml:space="preserve"> Pro Certified)</w:t>
      </w:r>
    </w:p>
    <w:p w14:paraId="0BB051AA" w14:textId="77777777" w:rsidR="00E2233F" w:rsidRPr="00152F80" w:rsidRDefault="008B0678" w:rsidP="00675A26">
      <w:pPr>
        <w:pStyle w:val="ListBullet"/>
        <w:tabs>
          <w:tab w:val="clear" w:pos="144"/>
          <w:tab w:val="num" w:pos="576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CSS (</w:t>
      </w:r>
      <w:proofErr w:type="spellStart"/>
      <w:r>
        <w:rPr>
          <w:rFonts w:cs="David"/>
          <w:color w:val="auto"/>
          <w:sz w:val="16"/>
        </w:rPr>
        <w:t>CodeCademy</w:t>
      </w:r>
      <w:proofErr w:type="spellEnd"/>
      <w:r>
        <w:rPr>
          <w:rFonts w:cs="David"/>
          <w:color w:val="auto"/>
          <w:sz w:val="16"/>
        </w:rPr>
        <w:t xml:space="preserve"> Pro Certified)</w:t>
      </w:r>
    </w:p>
    <w:p w14:paraId="06399A17" w14:textId="77777777" w:rsidR="00E2233F" w:rsidRPr="00152F80" w:rsidRDefault="008B0678" w:rsidP="00675A26">
      <w:pPr>
        <w:pStyle w:val="ListBullet"/>
        <w:tabs>
          <w:tab w:val="clear" w:pos="144"/>
          <w:tab w:val="num" w:pos="576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JavaScript (</w:t>
      </w:r>
      <w:proofErr w:type="spellStart"/>
      <w:r>
        <w:rPr>
          <w:rFonts w:cs="David"/>
          <w:color w:val="auto"/>
          <w:sz w:val="16"/>
        </w:rPr>
        <w:t>CodeCademy</w:t>
      </w:r>
      <w:proofErr w:type="spellEnd"/>
      <w:r>
        <w:rPr>
          <w:rFonts w:cs="David"/>
          <w:color w:val="auto"/>
          <w:sz w:val="16"/>
        </w:rPr>
        <w:t xml:space="preserve"> Enrolled)</w:t>
      </w:r>
    </w:p>
    <w:sdt>
      <w:sdtPr>
        <w:rPr>
          <w:rFonts w:cs="David"/>
          <w:b w:val="0"/>
          <w:bCs w:val="0"/>
          <w:caps w:val="0"/>
          <w:color w:val="404040" w:themeColor="text1" w:themeTint="BF"/>
          <w:sz w:val="16"/>
        </w:rPr>
        <w:id w:val="-1106653387"/>
      </w:sdtPr>
      <w:sdtEndPr/>
      <w:sdtContent>
        <w:sdt>
          <w:sdtPr>
            <w:rPr>
              <w:rFonts w:cs="David"/>
              <w:b w:val="0"/>
              <w:bCs w:val="0"/>
              <w:caps w:val="0"/>
              <w:color w:val="2A7B88" w:themeColor="accent1" w:themeShade="BF"/>
              <w:sz w:val="16"/>
            </w:rPr>
            <w:id w:val="-514004892"/>
          </w:sdtPr>
          <w:sdtEndPr>
            <w:rPr>
              <w:color w:val="404040" w:themeColor="text1" w:themeTint="BF"/>
            </w:rPr>
          </w:sdtEndPr>
          <w:sdtContent>
            <w:p w14:paraId="25963A84" w14:textId="77777777" w:rsidR="00E31C33" w:rsidRPr="00276BA2" w:rsidRDefault="00E2233F" w:rsidP="00675A26">
              <w:pPr>
                <w:pStyle w:val="Subsection"/>
                <w:ind w:firstLine="432"/>
                <w:rPr>
                  <w:rFonts w:cs="David"/>
                  <w:sz w:val="16"/>
                </w:rPr>
              </w:pPr>
              <w:r w:rsidRPr="00E21369">
                <w:rPr>
                  <w:rFonts w:cs="David"/>
                  <w:color w:val="2A7B88" w:themeColor="accent1" w:themeShade="BF"/>
                  <w:sz w:val="16"/>
                </w:rPr>
                <w:t>Assoc</w:t>
              </w:r>
              <w:r w:rsidR="00924E2B" w:rsidRPr="00E21369">
                <w:rPr>
                  <w:rFonts w:cs="David"/>
                  <w:color w:val="2A7B88" w:themeColor="accent1" w:themeShade="BF"/>
                  <w:sz w:val="16"/>
                </w:rPr>
                <w:t>i</w:t>
              </w:r>
              <w:r w:rsidRPr="00E21369">
                <w:rPr>
                  <w:rFonts w:cs="David"/>
                  <w:color w:val="2A7B88" w:themeColor="accent1" w:themeShade="BF"/>
                  <w:sz w:val="16"/>
                </w:rPr>
                <w:t>ate of arts</w:t>
              </w:r>
              <w:r w:rsidR="004816C9">
                <w:rPr>
                  <w:rFonts w:cs="David"/>
                  <w:color w:val="2A7B88" w:themeColor="accent1" w:themeShade="BF"/>
                  <w:sz w:val="16"/>
                </w:rPr>
                <w:t xml:space="preserve"> Degree</w:t>
              </w:r>
              <w:r w:rsidR="00407EFD" w:rsidRPr="00E21369">
                <w:rPr>
                  <w:rFonts w:cs="David"/>
                  <w:color w:val="2A7B88" w:themeColor="accent1" w:themeShade="BF"/>
                  <w:sz w:val="16"/>
                </w:rPr>
                <w:t> | </w:t>
              </w:r>
              <w:r w:rsidRPr="00E21369">
                <w:rPr>
                  <w:rFonts w:cs="David"/>
                  <w:color w:val="2A7B88" w:themeColor="accent1" w:themeShade="BF"/>
                  <w:sz w:val="16"/>
                </w:rPr>
                <w:t xml:space="preserve">2009 </w:t>
              </w:r>
              <w:r w:rsidR="00407EFD" w:rsidRPr="00E21369">
                <w:rPr>
                  <w:rFonts w:cs="David"/>
                  <w:color w:val="2A7B88" w:themeColor="accent1" w:themeShade="BF"/>
                  <w:sz w:val="16"/>
                </w:rPr>
                <w:t>| </w:t>
              </w:r>
              <w:r w:rsidRPr="00E21369">
                <w:rPr>
                  <w:rFonts w:cs="David"/>
                  <w:color w:val="2A7B88" w:themeColor="accent1" w:themeShade="BF"/>
                  <w:sz w:val="16"/>
                </w:rPr>
                <w:t>Tallhassee Community college</w:t>
              </w:r>
            </w:p>
            <w:p w14:paraId="0F4FADA7" w14:textId="77777777" w:rsidR="00E31C33" w:rsidRPr="00276BA2" w:rsidRDefault="000410F7" w:rsidP="00675A26">
              <w:pPr>
                <w:pStyle w:val="ListBullet"/>
                <w:tabs>
                  <w:tab w:val="clear" w:pos="144"/>
                  <w:tab w:val="num" w:pos="576"/>
                </w:tabs>
                <w:ind w:left="576"/>
                <w:rPr>
                  <w:rFonts w:cs="David"/>
                  <w:sz w:val="16"/>
                </w:rPr>
              </w:pPr>
              <w:r w:rsidRPr="00152F80">
                <w:rPr>
                  <w:rFonts w:cs="David"/>
                  <w:color w:val="auto"/>
                  <w:sz w:val="16"/>
                </w:rPr>
                <w:t>Area of Study: General Studies</w:t>
              </w:r>
            </w:p>
          </w:sdtContent>
        </w:sdt>
        <w:sdt>
          <w:sdtPr>
            <w:rPr>
              <w:rFonts w:cs="David"/>
              <w:b w:val="0"/>
              <w:bCs w:val="0"/>
              <w:caps w:val="0"/>
              <w:color w:val="404040" w:themeColor="text1" w:themeTint="BF"/>
              <w:sz w:val="16"/>
            </w:rPr>
            <w:id w:val="-2034944838"/>
          </w:sdtPr>
          <w:sdtEndPr/>
          <w:sdtContent>
            <w:p w14:paraId="7EC58F05" w14:textId="77777777" w:rsidR="00C05ED8" w:rsidRPr="00276BA2" w:rsidRDefault="00C05ED8" w:rsidP="00675A26">
              <w:pPr>
                <w:pStyle w:val="Subsection"/>
                <w:ind w:firstLine="432"/>
                <w:rPr>
                  <w:rFonts w:cs="David"/>
                  <w:sz w:val="16"/>
                </w:rPr>
              </w:pPr>
              <w:r w:rsidRPr="00E21369">
                <w:rPr>
                  <w:rFonts w:cs="David"/>
                  <w:color w:val="2A7B88" w:themeColor="accent1" w:themeShade="BF"/>
                  <w:sz w:val="16"/>
                </w:rPr>
                <w:t>High school diploma | 2007 | Tampa bay technical High school</w:t>
              </w:r>
            </w:p>
            <w:p w14:paraId="7C0CAB39" w14:textId="77777777" w:rsidR="00C05ED8" w:rsidRPr="00152F80" w:rsidRDefault="00C05ED8" w:rsidP="00675A26">
              <w:pPr>
                <w:pStyle w:val="ListBullet"/>
                <w:tabs>
                  <w:tab w:val="clear" w:pos="144"/>
                  <w:tab w:val="num" w:pos="576"/>
                </w:tabs>
                <w:ind w:left="576"/>
                <w:rPr>
                  <w:rFonts w:cs="David"/>
                  <w:color w:val="auto"/>
                  <w:sz w:val="16"/>
                </w:rPr>
              </w:pPr>
              <w:r w:rsidRPr="00152F80">
                <w:rPr>
                  <w:rFonts w:cs="David"/>
                  <w:color w:val="auto"/>
                  <w:sz w:val="16"/>
                </w:rPr>
                <w:t>Area of Study: Computer Technology</w:t>
              </w:r>
            </w:p>
            <w:p w14:paraId="0D11A604" w14:textId="77777777" w:rsidR="00BC1392" w:rsidRPr="00276BA2" w:rsidRDefault="005C3DF4" w:rsidP="00276BA2">
              <w:pPr>
                <w:pStyle w:val="ListBullet"/>
                <w:numPr>
                  <w:ilvl w:val="0"/>
                  <w:numId w:val="0"/>
                </w:numPr>
                <w:ind w:left="576"/>
                <w:rPr>
                  <w:rFonts w:cs="David"/>
                  <w:bCs/>
                  <w:sz w:val="16"/>
                </w:rPr>
              </w:pPr>
            </w:p>
          </w:sdtContent>
        </w:sdt>
      </w:sdtContent>
    </w:sdt>
    <w:p w14:paraId="791AA81D" w14:textId="77777777" w:rsidR="00C05ED8" w:rsidRPr="00EF26BF" w:rsidRDefault="00E929C5" w:rsidP="004C000C">
      <w:pPr>
        <w:pStyle w:val="ListBullet"/>
        <w:numPr>
          <w:ilvl w:val="0"/>
          <w:numId w:val="0"/>
        </w:numPr>
        <w:rPr>
          <w:rFonts w:cs="David"/>
          <w:b/>
          <w:color w:val="0070C0"/>
          <w:sz w:val="22"/>
        </w:rPr>
      </w:pPr>
      <w:r w:rsidRPr="00183759">
        <w:rPr>
          <w:rFonts w:cs="David"/>
          <w:b/>
          <w:color w:val="0000FF"/>
          <w:sz w:val="22"/>
          <w:u w:val="single"/>
        </w:rPr>
        <w:t>Skills Summary</w:t>
      </w:r>
    </w:p>
    <w:p w14:paraId="0EB05760" w14:textId="77777777" w:rsidR="00675A26" w:rsidRDefault="00675A26" w:rsidP="00675A26">
      <w:pPr>
        <w:pStyle w:val="ListBullet"/>
        <w:tabs>
          <w:tab w:val="clear" w:pos="144"/>
          <w:tab w:val="num" w:pos="1008"/>
        </w:tabs>
        <w:ind w:left="576"/>
        <w:rPr>
          <w:rFonts w:cs="David"/>
          <w:sz w:val="16"/>
        </w:rPr>
        <w:sectPr w:rsidR="00675A26" w:rsidSect="00675A26">
          <w:footerReference w:type="defaul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1E14B4A6" w14:textId="77777777" w:rsidR="0083695C" w:rsidRDefault="009E7228" w:rsidP="0083695C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HTML</w:t>
      </w:r>
    </w:p>
    <w:p w14:paraId="1B6315AE" w14:textId="77777777" w:rsidR="009E7228" w:rsidRPr="00C1018F" w:rsidRDefault="009E7228" w:rsidP="0083695C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CSS</w:t>
      </w:r>
    </w:p>
    <w:p w14:paraId="434371BA" w14:textId="77777777" w:rsidR="00E16A43" w:rsidRDefault="00E16A43" w:rsidP="00E16A43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JavaScript (Enrolled)</w:t>
      </w:r>
    </w:p>
    <w:p w14:paraId="0D6ECB48" w14:textId="77777777" w:rsidR="00E16A43" w:rsidRDefault="00E16A43" w:rsidP="00E16A43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Allscripts IMR Application</w:t>
      </w:r>
    </w:p>
    <w:p w14:paraId="6E795368" w14:textId="77777777" w:rsidR="009E7228" w:rsidRPr="00E16A43" w:rsidRDefault="00E16A43" w:rsidP="00E16A43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Cherwell Ticketing System</w:t>
      </w:r>
    </w:p>
    <w:p w14:paraId="3F81BD35" w14:textId="77777777" w:rsidR="009E7228" w:rsidRPr="00E16A43" w:rsidRDefault="0001245D" w:rsidP="00E16A43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Virtual Desktop infrastructure (VDI</w:t>
      </w:r>
      <w:r w:rsidR="00E16A43">
        <w:rPr>
          <w:rFonts w:cs="David"/>
          <w:color w:val="auto"/>
          <w:sz w:val="16"/>
        </w:rPr>
        <w:t>-Remote assistance</w:t>
      </w:r>
      <w:r>
        <w:rPr>
          <w:rFonts w:cs="David"/>
          <w:color w:val="auto"/>
          <w:sz w:val="16"/>
        </w:rPr>
        <w:t>)</w:t>
      </w:r>
    </w:p>
    <w:p w14:paraId="6F4480FA" w14:textId="77777777" w:rsidR="00380DDB" w:rsidRPr="00380DDB" w:rsidRDefault="00380DDB" w:rsidP="00380DDB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>
        <w:rPr>
          <w:rFonts w:cs="David"/>
          <w:color w:val="auto"/>
          <w:sz w:val="16"/>
        </w:rPr>
        <w:t>Barracuda Yosemite Backup software</w:t>
      </w:r>
    </w:p>
    <w:p w14:paraId="3214F826" w14:textId="77777777" w:rsidR="00BC1392" w:rsidRPr="00C1018F" w:rsidRDefault="00B95ADA" w:rsidP="00675A26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</w:rPr>
      </w:pPr>
      <w:r w:rsidRPr="00C1018F">
        <w:rPr>
          <w:rFonts w:cs="David"/>
          <w:color w:val="auto"/>
          <w:sz w:val="16"/>
          <w:lang w:bidi="en-US"/>
        </w:rPr>
        <w:t xml:space="preserve">Proficient with Microsoft </w:t>
      </w:r>
      <w:r w:rsidR="00BD3611" w:rsidRPr="00C1018F">
        <w:rPr>
          <w:rFonts w:cs="David"/>
          <w:color w:val="auto"/>
          <w:sz w:val="16"/>
          <w:lang w:bidi="en-US"/>
        </w:rPr>
        <w:t>Office</w:t>
      </w:r>
      <w:r w:rsidR="00A917CF" w:rsidRPr="00C1018F">
        <w:rPr>
          <w:rFonts w:cs="David"/>
          <w:color w:val="auto"/>
          <w:sz w:val="16"/>
          <w:lang w:bidi="en-US"/>
        </w:rPr>
        <w:t xml:space="preserve">/outlook/ and </w:t>
      </w:r>
      <w:r w:rsidR="00FA3BFD">
        <w:rPr>
          <w:rFonts w:cs="David"/>
          <w:color w:val="auto"/>
          <w:sz w:val="16"/>
          <w:lang w:bidi="en-US"/>
        </w:rPr>
        <w:t>Web</w:t>
      </w:r>
    </w:p>
    <w:p w14:paraId="6980910F" w14:textId="77777777" w:rsidR="00E929C5" w:rsidRPr="00361C5B" w:rsidRDefault="009E12F0" w:rsidP="00361C5B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  <w:szCs w:val="16"/>
        </w:rPr>
      </w:pPr>
      <w:r w:rsidRPr="00361C5B">
        <w:rPr>
          <w:rFonts w:cs="David"/>
          <w:color w:val="auto"/>
          <w:sz w:val="16"/>
          <w:szCs w:val="16"/>
          <w:lang w:bidi="en-US"/>
        </w:rPr>
        <w:t xml:space="preserve">Able to collect, evaluate and analyze data </w:t>
      </w:r>
      <w:r w:rsidR="00E16A43">
        <w:rPr>
          <w:rFonts w:cs="David"/>
          <w:color w:val="auto"/>
          <w:sz w:val="16"/>
          <w:szCs w:val="16"/>
          <w:lang w:bidi="en-US"/>
        </w:rPr>
        <w:t>remotely and in person</w:t>
      </w:r>
    </w:p>
    <w:p w14:paraId="0449E2B1" w14:textId="77777777" w:rsidR="00A72377" w:rsidRPr="00361C5B" w:rsidRDefault="00A72377" w:rsidP="00361C5B">
      <w:pPr>
        <w:pStyle w:val="ListBullet"/>
        <w:tabs>
          <w:tab w:val="clear" w:pos="144"/>
          <w:tab w:val="num" w:pos="1008"/>
        </w:tabs>
        <w:ind w:left="576"/>
        <w:rPr>
          <w:rFonts w:cs="David"/>
          <w:color w:val="auto"/>
          <w:sz w:val="16"/>
          <w:szCs w:val="16"/>
        </w:rPr>
      </w:pPr>
      <w:r w:rsidRPr="00361C5B">
        <w:rPr>
          <w:rFonts w:cs="David"/>
          <w:color w:val="auto"/>
          <w:sz w:val="16"/>
          <w:szCs w:val="16"/>
          <w:lang w:bidi="en-US"/>
        </w:rPr>
        <w:t>Bilingual: Haitian Creole/ English</w:t>
      </w:r>
    </w:p>
    <w:p w14:paraId="218A458B" w14:textId="77777777" w:rsidR="000D09CB" w:rsidRDefault="000D09CB" w:rsidP="00361C5B">
      <w:pPr>
        <w:pStyle w:val="ListBullet"/>
        <w:tabs>
          <w:tab w:val="clear" w:pos="144"/>
          <w:tab w:val="num" w:pos="576"/>
        </w:tabs>
        <w:ind w:left="576"/>
        <w:rPr>
          <w:color w:val="auto"/>
          <w:sz w:val="16"/>
          <w:szCs w:val="16"/>
          <w:lang w:eastAsia="en-US"/>
        </w:rPr>
      </w:pPr>
      <w:r w:rsidRPr="00361C5B">
        <w:rPr>
          <w:color w:val="auto"/>
          <w:sz w:val="16"/>
          <w:szCs w:val="16"/>
          <w:lang w:eastAsia="en-US"/>
        </w:rPr>
        <w:t>Customer-oriented attitude</w:t>
      </w:r>
    </w:p>
    <w:p w14:paraId="509AA389" w14:textId="77777777" w:rsidR="00E26F4C" w:rsidRDefault="00E26F4C" w:rsidP="00361C5B">
      <w:pPr>
        <w:pStyle w:val="ListBullet"/>
        <w:tabs>
          <w:tab w:val="clear" w:pos="144"/>
          <w:tab w:val="num" w:pos="576"/>
        </w:tabs>
        <w:ind w:left="576"/>
        <w:rPr>
          <w:color w:val="auto"/>
          <w:sz w:val="16"/>
          <w:szCs w:val="16"/>
          <w:lang w:eastAsia="en-US"/>
        </w:rPr>
      </w:pPr>
      <w:r>
        <w:rPr>
          <w:color w:val="auto"/>
          <w:sz w:val="16"/>
          <w:szCs w:val="16"/>
          <w:lang w:eastAsia="en-US"/>
        </w:rPr>
        <w:t>MS Teams</w:t>
      </w:r>
    </w:p>
    <w:p w14:paraId="5780A7E5" w14:textId="77777777" w:rsidR="00E26F4C" w:rsidRPr="00361C5B" w:rsidRDefault="00E26F4C" w:rsidP="00361C5B">
      <w:pPr>
        <w:pStyle w:val="ListBullet"/>
        <w:tabs>
          <w:tab w:val="clear" w:pos="144"/>
          <w:tab w:val="num" w:pos="576"/>
        </w:tabs>
        <w:ind w:left="576"/>
        <w:rPr>
          <w:color w:val="auto"/>
          <w:sz w:val="16"/>
          <w:szCs w:val="16"/>
          <w:lang w:eastAsia="en-US"/>
        </w:rPr>
      </w:pPr>
      <w:r>
        <w:rPr>
          <w:color w:val="auto"/>
          <w:sz w:val="16"/>
          <w:szCs w:val="16"/>
          <w:lang w:eastAsia="en-US"/>
        </w:rPr>
        <w:t xml:space="preserve">Zoom </w:t>
      </w:r>
    </w:p>
    <w:p w14:paraId="7DB5CFF5" w14:textId="77777777" w:rsidR="000D09CB" w:rsidRPr="00C1018F" w:rsidRDefault="000D09CB" w:rsidP="00361C5B">
      <w:pPr>
        <w:pStyle w:val="ListBullet"/>
        <w:numPr>
          <w:ilvl w:val="0"/>
          <w:numId w:val="0"/>
        </w:numPr>
        <w:ind w:left="576"/>
        <w:rPr>
          <w:rFonts w:cs="David"/>
          <w:color w:val="auto"/>
          <w:sz w:val="16"/>
        </w:rPr>
      </w:pPr>
    </w:p>
    <w:p w14:paraId="42F7ED0E" w14:textId="77777777" w:rsidR="00675A26" w:rsidRDefault="00675A26" w:rsidP="00675A26">
      <w:pPr>
        <w:pStyle w:val="ListBullet"/>
        <w:numPr>
          <w:ilvl w:val="0"/>
          <w:numId w:val="0"/>
        </w:numPr>
        <w:ind w:left="144" w:hanging="144"/>
        <w:rPr>
          <w:rFonts w:cs="David"/>
          <w:sz w:val="16"/>
          <w:lang w:bidi="en-US"/>
        </w:rPr>
      </w:pPr>
    </w:p>
    <w:p w14:paraId="3C4E0016" w14:textId="77777777" w:rsidR="00675A26" w:rsidRPr="00675A26" w:rsidRDefault="00675A26" w:rsidP="00A72377">
      <w:pPr>
        <w:pStyle w:val="ListBullet"/>
        <w:sectPr w:rsidR="00675A26" w:rsidRPr="00675A26" w:rsidSect="00675A26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  <w:titlePg/>
          <w:docGrid w:linePitch="360"/>
        </w:sectPr>
      </w:pPr>
    </w:p>
    <w:p w14:paraId="17662935" w14:textId="77777777" w:rsidR="00E31C33" w:rsidRDefault="00A22B1C" w:rsidP="00675A26">
      <w:pPr>
        <w:pStyle w:val="ListBullet"/>
        <w:numPr>
          <w:ilvl w:val="0"/>
          <w:numId w:val="0"/>
        </w:numPr>
        <w:rPr>
          <w:rFonts w:cs="David"/>
          <w:b/>
          <w:color w:val="0000FF"/>
          <w:sz w:val="22"/>
          <w:u w:val="single"/>
        </w:rPr>
      </w:pPr>
      <w:r w:rsidRPr="00183759">
        <w:rPr>
          <w:rFonts w:cs="David"/>
          <w:b/>
          <w:color w:val="0000FF"/>
          <w:sz w:val="22"/>
          <w:u w:val="single"/>
        </w:rPr>
        <w:t>Professional Work History</w:t>
      </w:r>
    </w:p>
    <w:p w14:paraId="4547883B" w14:textId="77777777" w:rsidR="00792E89" w:rsidRDefault="00792E89" w:rsidP="00675A26">
      <w:pPr>
        <w:pStyle w:val="ListBullet"/>
        <w:numPr>
          <w:ilvl w:val="0"/>
          <w:numId w:val="0"/>
        </w:numPr>
        <w:rPr>
          <w:rFonts w:cs="David"/>
          <w:b/>
          <w:color w:val="auto"/>
          <w:sz w:val="22"/>
          <w:u w:val="single"/>
        </w:rPr>
      </w:pPr>
    </w:p>
    <w:p w14:paraId="64421F31" w14:textId="77777777" w:rsidR="00792E89" w:rsidRDefault="00380DDB" w:rsidP="00C81BAE">
      <w:pPr>
        <w:pStyle w:val="Subsection"/>
        <w:spacing w:before="100"/>
        <w:ind w:left="432"/>
        <w:rPr>
          <w:rFonts w:cs="David"/>
          <w:i/>
          <w:color w:val="2A7B88" w:themeColor="accent1" w:themeShade="BF"/>
          <w:szCs w:val="18"/>
        </w:rPr>
      </w:pPr>
      <w:r>
        <w:rPr>
          <w:rFonts w:cs="David"/>
          <w:i/>
          <w:color w:val="2A7B88" w:themeColor="accent1" w:themeShade="BF"/>
          <w:szCs w:val="18"/>
        </w:rPr>
        <w:t>IT Support Specialist</w:t>
      </w:r>
      <w:r w:rsidR="00792E89">
        <w:rPr>
          <w:rFonts w:cs="David"/>
          <w:i/>
          <w:color w:val="2A7B88" w:themeColor="accent1" w:themeShade="BF"/>
          <w:szCs w:val="18"/>
        </w:rPr>
        <w:t>/</w:t>
      </w:r>
      <w:r w:rsidR="00764F80">
        <w:rPr>
          <w:rFonts w:cs="David"/>
          <w:i/>
          <w:color w:val="2A7B88" w:themeColor="accent1" w:themeShade="BF"/>
          <w:szCs w:val="18"/>
        </w:rPr>
        <w:t xml:space="preserve"> </w:t>
      </w:r>
      <w:r w:rsidR="00792E89">
        <w:rPr>
          <w:rFonts w:cs="David"/>
          <w:i/>
          <w:color w:val="2A7B88" w:themeColor="accent1" w:themeShade="BF"/>
          <w:szCs w:val="18"/>
        </w:rPr>
        <w:t>Southern Medical group</w:t>
      </w:r>
      <w:r w:rsidR="00764F80">
        <w:rPr>
          <w:rFonts w:cs="David"/>
          <w:i/>
          <w:color w:val="2A7B88" w:themeColor="accent1" w:themeShade="BF"/>
          <w:szCs w:val="18"/>
        </w:rPr>
        <w:t xml:space="preserve"> </w:t>
      </w:r>
      <w:r w:rsidR="00792E89">
        <w:rPr>
          <w:rFonts w:cs="David"/>
          <w:i/>
          <w:color w:val="2A7B88" w:themeColor="accent1" w:themeShade="BF"/>
          <w:szCs w:val="18"/>
        </w:rPr>
        <w:t>/</w:t>
      </w:r>
      <w:r w:rsidR="00764F80">
        <w:rPr>
          <w:rFonts w:cs="David"/>
          <w:i/>
          <w:color w:val="2A7B88" w:themeColor="accent1" w:themeShade="BF"/>
          <w:szCs w:val="18"/>
        </w:rPr>
        <w:t xml:space="preserve"> </w:t>
      </w:r>
      <w:r w:rsidR="00792E89">
        <w:rPr>
          <w:rFonts w:cs="David"/>
          <w:i/>
          <w:color w:val="2A7B88" w:themeColor="accent1" w:themeShade="BF"/>
          <w:szCs w:val="18"/>
        </w:rPr>
        <w:t>TMH</w:t>
      </w:r>
      <w:r w:rsidR="00764F80">
        <w:rPr>
          <w:rFonts w:cs="David"/>
          <w:i/>
          <w:color w:val="2A7B88" w:themeColor="accent1" w:themeShade="BF"/>
          <w:szCs w:val="18"/>
        </w:rPr>
        <w:t xml:space="preserve"> </w:t>
      </w:r>
      <w:r w:rsidR="00792E89">
        <w:rPr>
          <w:rFonts w:cs="David"/>
          <w:i/>
          <w:color w:val="2A7B88" w:themeColor="accent1" w:themeShade="BF"/>
          <w:szCs w:val="18"/>
        </w:rPr>
        <w:t>/</w:t>
      </w:r>
      <w:r w:rsidR="002C37E5">
        <w:rPr>
          <w:rFonts w:cs="David"/>
          <w:i/>
          <w:color w:val="2A7B88" w:themeColor="accent1" w:themeShade="BF"/>
          <w:szCs w:val="18"/>
        </w:rPr>
        <w:t xml:space="preserve"> May 2017- Current</w:t>
      </w:r>
      <w:r w:rsidR="00792E89">
        <w:rPr>
          <w:rFonts w:cs="David"/>
          <w:i/>
          <w:color w:val="2A7B88" w:themeColor="accent1" w:themeShade="BF"/>
          <w:szCs w:val="18"/>
        </w:rPr>
        <w:t xml:space="preserve"> </w:t>
      </w:r>
    </w:p>
    <w:p w14:paraId="57B379E2" w14:textId="77777777" w:rsidR="003E011E" w:rsidRPr="00221D8E" w:rsidRDefault="003E011E" w:rsidP="00853152">
      <w:pPr>
        <w:pStyle w:val="ListBullet"/>
        <w:rPr>
          <w:rFonts w:eastAsia="Times New Roman" w:cs="Times New Roman"/>
          <w:szCs w:val="18"/>
          <w:lang w:eastAsia="en-US"/>
        </w:rPr>
      </w:pPr>
      <w:r w:rsidRPr="00221D8E">
        <w:t>Diagnose and resolve unique and recurring problems associated with application software, hardware and operating systems; determine the source of problems and classify their priority and nature</w:t>
      </w:r>
      <w:r w:rsidR="00051AE7">
        <w:t>.</w:t>
      </w:r>
    </w:p>
    <w:p w14:paraId="1B57C033" w14:textId="77777777" w:rsidR="003E011E" w:rsidRPr="00221D8E" w:rsidRDefault="003E011E" w:rsidP="00853152">
      <w:pPr>
        <w:pStyle w:val="ListBullet"/>
        <w:rPr>
          <w:rFonts w:eastAsia="Times New Roman" w:cs="Times New Roman"/>
          <w:szCs w:val="18"/>
          <w:lang w:eastAsia="en-US"/>
        </w:rPr>
      </w:pPr>
      <w:r w:rsidRPr="00221D8E">
        <w:t xml:space="preserve">Configure, deploy, maintain, troubleshoot and support computer workstations, laptops, printers, mobile devices, phones and </w:t>
      </w:r>
      <w:proofErr w:type="gramStart"/>
      <w:r w:rsidRPr="00221D8E">
        <w:t>other</w:t>
      </w:r>
      <w:proofErr w:type="gramEnd"/>
      <w:r w:rsidRPr="00221D8E">
        <w:t xml:space="preserve"> computer and telecommunications equipment.</w:t>
      </w:r>
    </w:p>
    <w:p w14:paraId="107529FD" w14:textId="77777777" w:rsidR="00CA68E6" w:rsidRPr="00221D8E" w:rsidRDefault="00CA68E6" w:rsidP="00853152">
      <w:pPr>
        <w:pStyle w:val="ListBullet"/>
        <w:rPr>
          <w:rFonts w:eastAsia="Times New Roman" w:cs="Times New Roman"/>
          <w:szCs w:val="18"/>
          <w:lang w:eastAsia="en-US"/>
        </w:rPr>
      </w:pPr>
      <w:r w:rsidRPr="00221D8E">
        <w:t>Maintain inventory of incoming hardware</w:t>
      </w:r>
      <w:r w:rsidR="00051AE7">
        <w:t>.</w:t>
      </w:r>
    </w:p>
    <w:p w14:paraId="79D890FE" w14:textId="77777777" w:rsidR="000D09CB" w:rsidRPr="00221D8E" w:rsidRDefault="000D09CB" w:rsidP="00853152">
      <w:pPr>
        <w:pStyle w:val="ListBullet"/>
        <w:rPr>
          <w:rFonts w:eastAsia="Times New Roman" w:cs="Times New Roman"/>
          <w:szCs w:val="18"/>
          <w:lang w:eastAsia="en-US"/>
        </w:rPr>
      </w:pPr>
      <w:r w:rsidRPr="00221D8E">
        <w:rPr>
          <w:rFonts w:eastAsia="Times New Roman" w:cs="Times New Roman"/>
          <w:szCs w:val="18"/>
          <w:lang w:eastAsia="en-US"/>
        </w:rPr>
        <w:t>Install/uninstall and the transport of hardware</w:t>
      </w:r>
      <w:r w:rsidR="00051AE7">
        <w:rPr>
          <w:rFonts w:eastAsia="Times New Roman" w:cs="Times New Roman"/>
          <w:szCs w:val="18"/>
          <w:lang w:eastAsia="en-US"/>
        </w:rPr>
        <w:t>.</w:t>
      </w:r>
    </w:p>
    <w:p w14:paraId="043F686C" w14:textId="77777777" w:rsidR="006F54EE" w:rsidRPr="00221D8E" w:rsidRDefault="006F54EE" w:rsidP="00853152">
      <w:pPr>
        <w:pStyle w:val="ListBullet"/>
        <w:rPr>
          <w:rFonts w:eastAsia="Times New Roman" w:cs="Times New Roman"/>
          <w:szCs w:val="18"/>
          <w:lang w:eastAsia="en-US"/>
        </w:rPr>
      </w:pPr>
      <w:r w:rsidRPr="00221D8E">
        <w:t>Document procedures, standards, best practices configurations, settings, installation sequences and backup instructions.</w:t>
      </w:r>
    </w:p>
    <w:p w14:paraId="0F95AC5D" w14:textId="77777777" w:rsidR="000D09CB" w:rsidRDefault="000D09CB" w:rsidP="000D09CB">
      <w:pPr>
        <w:pStyle w:val="ListBullet"/>
        <w:numPr>
          <w:ilvl w:val="0"/>
          <w:numId w:val="0"/>
        </w:numPr>
        <w:rPr>
          <w:rFonts w:cs="David"/>
          <w:i/>
          <w:color w:val="2A7B88" w:themeColor="accent1" w:themeShade="BF"/>
          <w:szCs w:val="18"/>
        </w:rPr>
      </w:pPr>
      <w:r>
        <w:t xml:space="preserve">                      </w:t>
      </w:r>
    </w:p>
    <w:p w14:paraId="7C0216F1" w14:textId="77777777" w:rsidR="00C81BAE" w:rsidRPr="008A5FDE" w:rsidRDefault="00255B08" w:rsidP="00C81BAE">
      <w:pPr>
        <w:pStyle w:val="Subsection"/>
        <w:spacing w:before="100"/>
        <w:ind w:left="432"/>
        <w:rPr>
          <w:rFonts w:cs="David"/>
          <w:i/>
          <w:szCs w:val="18"/>
        </w:rPr>
      </w:pPr>
      <w:r>
        <w:rPr>
          <w:rFonts w:cs="David"/>
          <w:i/>
          <w:color w:val="2A7B88" w:themeColor="accent1" w:themeShade="BF"/>
          <w:szCs w:val="18"/>
        </w:rPr>
        <w:t>EDI Helpdesk</w:t>
      </w:r>
      <w:r w:rsidR="00C81BAE" w:rsidRPr="00E21369">
        <w:rPr>
          <w:rFonts w:cs="David"/>
          <w:i/>
          <w:color w:val="2A7B88" w:themeColor="accent1" w:themeShade="BF"/>
          <w:szCs w:val="18"/>
        </w:rPr>
        <w:t xml:space="preserve"> | </w:t>
      </w:r>
      <w:r w:rsidR="008D707E">
        <w:rPr>
          <w:rFonts w:cs="David"/>
          <w:i/>
          <w:color w:val="2A7B88" w:themeColor="accent1" w:themeShade="BF"/>
          <w:szCs w:val="18"/>
        </w:rPr>
        <w:t>HPE</w:t>
      </w:r>
      <w:r w:rsidR="00C81BAE" w:rsidRPr="00E21369">
        <w:rPr>
          <w:rFonts w:cs="David"/>
          <w:i/>
          <w:color w:val="2A7B88" w:themeColor="accent1" w:themeShade="BF"/>
          <w:szCs w:val="18"/>
        </w:rPr>
        <w:t> | </w:t>
      </w:r>
      <w:r w:rsidR="00AD17EE">
        <w:rPr>
          <w:rFonts w:cs="David"/>
          <w:i/>
          <w:color w:val="2A7B88" w:themeColor="accent1" w:themeShade="BF"/>
          <w:szCs w:val="18"/>
        </w:rPr>
        <w:t>November 2016</w:t>
      </w:r>
      <w:r w:rsidR="00C81BAE" w:rsidRPr="00E21369">
        <w:rPr>
          <w:rFonts w:cs="David"/>
          <w:i/>
          <w:color w:val="2A7B88" w:themeColor="accent1" w:themeShade="BF"/>
          <w:szCs w:val="18"/>
        </w:rPr>
        <w:t xml:space="preserve">- </w:t>
      </w:r>
      <w:r w:rsidR="002C37E5">
        <w:rPr>
          <w:rFonts w:cs="David"/>
          <w:i/>
          <w:color w:val="2A7B88" w:themeColor="accent1" w:themeShade="BF"/>
          <w:szCs w:val="18"/>
        </w:rPr>
        <w:t>May 2017</w:t>
      </w:r>
    </w:p>
    <w:p w14:paraId="77370D5D" w14:textId="77777777" w:rsidR="00C768C1" w:rsidRPr="00853152" w:rsidRDefault="00EA5A9E" w:rsidP="00853152">
      <w:pPr>
        <w:pStyle w:val="ListBullet"/>
      </w:pPr>
      <w:r w:rsidRPr="00853152">
        <w:t>Provide connectivity support to external entities by providing the necessary protocol required to transmit claims electronically</w:t>
      </w:r>
      <w:r w:rsidR="00907883" w:rsidRPr="00853152">
        <w:t>.</w:t>
      </w:r>
    </w:p>
    <w:p w14:paraId="1608A5B2" w14:textId="77777777" w:rsidR="00C81BAE" w:rsidRPr="00853152" w:rsidRDefault="00EA5A9E" w:rsidP="00853152">
      <w:pPr>
        <w:pStyle w:val="ListBullet"/>
      </w:pPr>
      <w:r w:rsidRPr="00853152">
        <w:t>Troubleshoot transmission problems</w:t>
      </w:r>
      <w:r w:rsidR="00907883" w:rsidRPr="00853152">
        <w:t>.</w:t>
      </w:r>
    </w:p>
    <w:p w14:paraId="64C94958" w14:textId="77777777" w:rsidR="00C81BAE" w:rsidRPr="00853152" w:rsidRDefault="000D09CB" w:rsidP="00853152">
      <w:pPr>
        <w:pStyle w:val="ListBullet"/>
      </w:pPr>
      <w:r w:rsidRPr="00853152">
        <w:t>Provide information to a</w:t>
      </w:r>
      <w:r w:rsidR="00EA5A9E" w:rsidRPr="00853152">
        <w:t>ny entity that seeks to transmit electronically</w:t>
      </w:r>
      <w:r w:rsidR="00907883" w:rsidRPr="00853152">
        <w:t>.</w:t>
      </w:r>
      <w:r w:rsidR="00EA5A9E" w:rsidRPr="00853152">
        <w:t xml:space="preserve"> </w:t>
      </w:r>
    </w:p>
    <w:p w14:paraId="190FB134" w14:textId="77777777" w:rsidR="00FC441F" w:rsidRPr="00853152" w:rsidRDefault="00FC441F" w:rsidP="00853152">
      <w:pPr>
        <w:pStyle w:val="ListBullet"/>
      </w:pPr>
      <w:r w:rsidRPr="00853152">
        <w:lastRenderedPageBreak/>
        <w:t>Assist providers, Trading Partners and Billing Ag</w:t>
      </w:r>
      <w:r w:rsidR="001200A0" w:rsidRPr="00853152">
        <w:t>ents with Electronic 5010 x12 HI</w:t>
      </w:r>
      <w:r w:rsidRPr="00853152">
        <w:t>P</w:t>
      </w:r>
      <w:r w:rsidR="001200A0" w:rsidRPr="00853152">
        <w:t>A</w:t>
      </w:r>
      <w:r w:rsidRPr="00853152">
        <w:t>A batch real-time transactions</w:t>
      </w:r>
      <w:r w:rsidR="00907883" w:rsidRPr="00853152">
        <w:t>.</w:t>
      </w:r>
    </w:p>
    <w:p w14:paraId="0A0DD184" w14:textId="4CE5C92C" w:rsidR="00203AC7" w:rsidRPr="00684D87" w:rsidRDefault="003C114E" w:rsidP="00C81BAE">
      <w:pPr>
        <w:pStyle w:val="ListBullet"/>
      </w:pPr>
      <w:r w:rsidRPr="00853152">
        <w:t>Ensures incoming and outgoing transac</w:t>
      </w:r>
      <w:r w:rsidR="00C45E93" w:rsidRPr="00853152">
        <w:t>tions compl</w:t>
      </w:r>
      <w:r w:rsidR="00C94077">
        <w:t>y</w:t>
      </w:r>
      <w:r w:rsidR="00C45E93" w:rsidRPr="00853152">
        <w:t xml:space="preserve"> with HI</w:t>
      </w:r>
      <w:r w:rsidRPr="00853152">
        <w:t>PAA standards.</w:t>
      </w:r>
      <w:r w:rsidR="00C81BAE" w:rsidRPr="00684D87">
        <w:rPr>
          <w:rFonts w:cs="David"/>
          <w:i/>
          <w:color w:val="2A7B88" w:themeColor="accent1" w:themeShade="BF"/>
          <w:szCs w:val="18"/>
        </w:rPr>
        <w:t xml:space="preserve">           </w:t>
      </w:r>
    </w:p>
    <w:p w14:paraId="4F2B5C37" w14:textId="77777777" w:rsidR="008D1882" w:rsidRPr="00E21369" w:rsidRDefault="00F8460B" w:rsidP="00C81BAE">
      <w:pPr>
        <w:pStyle w:val="Subsection"/>
        <w:rPr>
          <w:rFonts w:cs="David"/>
          <w:i/>
          <w:color w:val="2A7B88" w:themeColor="accent1" w:themeShade="BF"/>
          <w:szCs w:val="18"/>
        </w:rPr>
      </w:pPr>
      <w:r>
        <w:rPr>
          <w:rFonts w:cs="David"/>
          <w:i/>
          <w:color w:val="2A7B88" w:themeColor="accent1" w:themeShade="BF"/>
          <w:szCs w:val="18"/>
        </w:rPr>
        <w:t xml:space="preserve">       </w:t>
      </w:r>
      <w:r w:rsidR="008D1882" w:rsidRPr="00E21369">
        <w:rPr>
          <w:rFonts w:cs="David"/>
          <w:i/>
          <w:color w:val="2A7B88" w:themeColor="accent1" w:themeShade="BF"/>
          <w:szCs w:val="18"/>
        </w:rPr>
        <w:t>FL MMIS HELPDESK | HP</w:t>
      </w:r>
      <w:r w:rsidR="00AD17EE">
        <w:rPr>
          <w:rFonts w:cs="David"/>
          <w:i/>
          <w:color w:val="2A7B88" w:themeColor="accent1" w:themeShade="BF"/>
          <w:szCs w:val="18"/>
        </w:rPr>
        <w:t>E</w:t>
      </w:r>
      <w:r w:rsidR="008D1882" w:rsidRPr="00E21369">
        <w:rPr>
          <w:rFonts w:cs="David"/>
          <w:i/>
          <w:color w:val="2A7B88" w:themeColor="accent1" w:themeShade="BF"/>
          <w:szCs w:val="18"/>
        </w:rPr>
        <w:t> |</w:t>
      </w:r>
      <w:r w:rsidR="007F24CA">
        <w:rPr>
          <w:rFonts w:cs="David"/>
          <w:i/>
          <w:color w:val="2A7B88" w:themeColor="accent1" w:themeShade="BF"/>
          <w:szCs w:val="18"/>
        </w:rPr>
        <w:t> AUGUST 2014-November 2016</w:t>
      </w:r>
    </w:p>
    <w:p w14:paraId="4D7D8AB6" w14:textId="77777777" w:rsidR="008D1882" w:rsidRPr="00853152" w:rsidRDefault="008D1882" w:rsidP="00853152">
      <w:pPr>
        <w:pStyle w:val="ListBullet"/>
      </w:pPr>
      <w:r w:rsidRPr="00853152">
        <w:t>Provide a</w:t>
      </w:r>
      <w:r w:rsidR="001D594E" w:rsidRPr="00853152">
        <w:t>ll aspect</w:t>
      </w:r>
      <w:r w:rsidR="00090C32" w:rsidRPr="00853152">
        <w:t xml:space="preserve"> of computer</w:t>
      </w:r>
      <w:r w:rsidRPr="00853152">
        <w:t xml:space="preserve"> support such as troubleshooting, installations, and maintenance.</w:t>
      </w:r>
    </w:p>
    <w:p w14:paraId="643F5510" w14:textId="77777777" w:rsidR="008D1882" w:rsidRPr="00853152" w:rsidRDefault="008D1882" w:rsidP="00853152">
      <w:pPr>
        <w:pStyle w:val="ListBullet"/>
      </w:pPr>
      <w:r w:rsidRPr="00853152">
        <w:t>C</w:t>
      </w:r>
      <w:r w:rsidR="007D05BD" w:rsidRPr="00853152">
        <w:t>ommunicate</w:t>
      </w:r>
      <w:r w:rsidR="00A11787">
        <w:t xml:space="preserve"> troubleshooting steps</w:t>
      </w:r>
      <w:r w:rsidR="007D05BD" w:rsidRPr="00853152">
        <w:t xml:space="preserve"> with state employees</w:t>
      </w:r>
      <w:r w:rsidRPr="00853152">
        <w:t xml:space="preserve"> on </w:t>
      </w:r>
      <w:r w:rsidR="00907883" w:rsidRPr="00853152">
        <w:t>the phone, email, and in person.</w:t>
      </w:r>
    </w:p>
    <w:p w14:paraId="6CAF24B2" w14:textId="77777777" w:rsidR="008D1882" w:rsidRPr="00853152" w:rsidRDefault="008D1882" w:rsidP="00853152">
      <w:pPr>
        <w:pStyle w:val="ListBullet"/>
      </w:pPr>
      <w:r w:rsidRPr="00853152">
        <w:t xml:space="preserve">Performed set-up, break-down, and transport of agency </w:t>
      </w:r>
      <w:r w:rsidR="00907883" w:rsidRPr="00853152">
        <w:t>equipment on an as-needed basis.</w:t>
      </w:r>
    </w:p>
    <w:p w14:paraId="161FB15C" w14:textId="6CE89239" w:rsidR="008D1882" w:rsidRPr="00853152" w:rsidRDefault="00D85E27" w:rsidP="00853152">
      <w:pPr>
        <w:pStyle w:val="ListBullet"/>
      </w:pPr>
      <w:r w:rsidRPr="00853152">
        <w:t>Document</w:t>
      </w:r>
      <w:r w:rsidR="008D1882" w:rsidRPr="00853152">
        <w:t xml:space="preserve"> help desk tickets/</w:t>
      </w:r>
      <w:r w:rsidR="00D83E7D" w:rsidRPr="00853152">
        <w:t>resolutions and</w:t>
      </w:r>
      <w:r w:rsidR="00E42C38" w:rsidRPr="00853152">
        <w:t xml:space="preserve"> provide</w:t>
      </w:r>
      <w:r w:rsidR="00907883" w:rsidRPr="00853152">
        <w:t xml:space="preserve"> overall assistance.</w:t>
      </w:r>
    </w:p>
    <w:p w14:paraId="58E3D117" w14:textId="77777777" w:rsidR="008D1882" w:rsidRPr="00853152" w:rsidRDefault="008D1882" w:rsidP="00853152">
      <w:pPr>
        <w:pStyle w:val="ListBullet"/>
      </w:pPr>
      <w:r w:rsidRPr="00853152">
        <w:t>Perform various administrative duties such as</w:t>
      </w:r>
      <w:r w:rsidR="00EA549B">
        <w:t xml:space="preserve"> all forms</w:t>
      </w:r>
      <w:r w:rsidRPr="00853152">
        <w:t xml:space="preserve"> </w:t>
      </w:r>
      <w:r w:rsidR="00EA549B">
        <w:t>communications</w:t>
      </w:r>
      <w:r w:rsidRPr="00853152">
        <w:t>, technical training manuals</w:t>
      </w:r>
      <w:r w:rsidR="00E75032" w:rsidRPr="00853152">
        <w:t xml:space="preserve"> and Hardware inventory.</w:t>
      </w:r>
    </w:p>
    <w:p w14:paraId="36D941D0" w14:textId="77777777" w:rsidR="006831AB" w:rsidRDefault="006831AB" w:rsidP="00675A26">
      <w:pPr>
        <w:pStyle w:val="Subsection"/>
        <w:spacing w:before="100"/>
        <w:ind w:left="432"/>
        <w:rPr>
          <w:rFonts w:cs="David"/>
          <w:i/>
          <w:color w:val="2A7B88" w:themeColor="accent1" w:themeShade="BF"/>
          <w:szCs w:val="18"/>
        </w:rPr>
      </w:pPr>
    </w:p>
    <w:p w14:paraId="47BE95F7" w14:textId="77777777" w:rsidR="00322229" w:rsidRPr="00E21369" w:rsidRDefault="002C2128" w:rsidP="00675A26">
      <w:pPr>
        <w:pStyle w:val="Subsection"/>
        <w:spacing w:before="100"/>
        <w:ind w:left="432"/>
        <w:rPr>
          <w:rFonts w:cs="David"/>
          <w:i/>
          <w:color w:val="2A7B88" w:themeColor="accent1" w:themeShade="BF"/>
          <w:szCs w:val="18"/>
        </w:rPr>
      </w:pPr>
      <w:r>
        <w:rPr>
          <w:rFonts w:cs="David"/>
          <w:i/>
          <w:color w:val="2A7B88" w:themeColor="accent1" w:themeShade="BF"/>
          <w:szCs w:val="18"/>
        </w:rPr>
        <w:t>Provider enrollment</w:t>
      </w:r>
      <w:r w:rsidR="00263D65">
        <w:rPr>
          <w:rFonts w:cs="David"/>
          <w:i/>
          <w:color w:val="2A7B88" w:themeColor="accent1" w:themeShade="BF"/>
          <w:szCs w:val="18"/>
        </w:rPr>
        <w:t>/</w:t>
      </w:r>
      <w:r w:rsidR="00EA5A9E">
        <w:rPr>
          <w:rFonts w:cs="David"/>
          <w:i/>
          <w:color w:val="2A7B88" w:themeColor="accent1" w:themeShade="BF"/>
          <w:szCs w:val="18"/>
        </w:rPr>
        <w:t xml:space="preserve"> Q</w:t>
      </w:r>
      <w:r w:rsidR="001F63C7">
        <w:rPr>
          <w:rFonts w:cs="David"/>
          <w:i/>
          <w:color w:val="2A7B88" w:themeColor="accent1" w:themeShade="BF"/>
          <w:szCs w:val="18"/>
        </w:rPr>
        <w:t>uality assurance</w:t>
      </w:r>
      <w:r w:rsidR="004014CD">
        <w:rPr>
          <w:rFonts w:cs="David"/>
          <w:i/>
          <w:color w:val="2A7B88" w:themeColor="accent1" w:themeShade="BF"/>
          <w:szCs w:val="18"/>
        </w:rPr>
        <w:t> | HP | A</w:t>
      </w:r>
      <w:r w:rsidR="00861AF5">
        <w:rPr>
          <w:rFonts w:cs="David"/>
          <w:i/>
          <w:color w:val="2A7B88" w:themeColor="accent1" w:themeShade="BF"/>
          <w:szCs w:val="18"/>
        </w:rPr>
        <w:t>u</w:t>
      </w:r>
      <w:r w:rsidR="004014CD">
        <w:rPr>
          <w:rFonts w:cs="David"/>
          <w:i/>
          <w:color w:val="2A7B88" w:themeColor="accent1" w:themeShade="BF"/>
          <w:szCs w:val="18"/>
        </w:rPr>
        <w:t>gust 2011</w:t>
      </w:r>
      <w:r w:rsidR="00322229" w:rsidRPr="00E21369">
        <w:rPr>
          <w:rFonts w:cs="David"/>
          <w:i/>
          <w:color w:val="2A7B88" w:themeColor="accent1" w:themeShade="BF"/>
          <w:szCs w:val="18"/>
        </w:rPr>
        <w:t>- August 2014</w:t>
      </w:r>
    </w:p>
    <w:p w14:paraId="758BF08E" w14:textId="77777777" w:rsidR="00322229" w:rsidRPr="00853152" w:rsidRDefault="00322229" w:rsidP="00853152">
      <w:pPr>
        <w:pStyle w:val="ListBullet"/>
      </w:pPr>
      <w:r w:rsidRPr="00853152">
        <w:t>Perform review for Medicaid Provider applications and other documentation for compliance and established procedures.</w:t>
      </w:r>
    </w:p>
    <w:p w14:paraId="149870E6" w14:textId="77777777" w:rsidR="00322229" w:rsidRPr="00853152" w:rsidRDefault="00322229" w:rsidP="00853152">
      <w:pPr>
        <w:pStyle w:val="ListBullet"/>
      </w:pPr>
      <w:r w:rsidRPr="00853152">
        <w:t>Accurately Document the r</w:t>
      </w:r>
      <w:r w:rsidR="007037DB" w:rsidRPr="00853152">
        <w:t>esults of the review</w:t>
      </w:r>
      <w:r w:rsidR="006F75B4" w:rsidRPr="00853152">
        <w:t>s</w:t>
      </w:r>
      <w:r w:rsidR="00297FAD" w:rsidRPr="00853152">
        <w:t xml:space="preserve"> and quality </w:t>
      </w:r>
      <w:r w:rsidR="005D4428" w:rsidRPr="00853152">
        <w:t>exams</w:t>
      </w:r>
      <w:r w:rsidR="00FE6468" w:rsidRPr="00853152">
        <w:t xml:space="preserve"> (QA)</w:t>
      </w:r>
      <w:r w:rsidR="005D4428" w:rsidRPr="00853152">
        <w:t>.</w:t>
      </w:r>
    </w:p>
    <w:p w14:paraId="372FDE07" w14:textId="77777777" w:rsidR="00322229" w:rsidRPr="00853152" w:rsidRDefault="00322229" w:rsidP="00853152">
      <w:pPr>
        <w:pStyle w:val="ListBullet"/>
      </w:pPr>
      <w:r w:rsidRPr="00853152">
        <w:t xml:space="preserve">Evaluate </w:t>
      </w:r>
      <w:r w:rsidR="004517EE" w:rsidRPr="00853152">
        <w:t>data for accuracy and completion. M</w:t>
      </w:r>
      <w:r w:rsidRPr="00853152">
        <w:t>ake initial recommenda</w:t>
      </w:r>
      <w:r w:rsidR="004517EE" w:rsidRPr="00853152">
        <w:t xml:space="preserve">tions for possible </w:t>
      </w:r>
      <w:r w:rsidR="00FE6468" w:rsidRPr="00853152">
        <w:t>corrections (QA)</w:t>
      </w:r>
      <w:r w:rsidR="004517EE" w:rsidRPr="00853152">
        <w:t>.</w:t>
      </w:r>
    </w:p>
    <w:p w14:paraId="42658E68" w14:textId="77777777" w:rsidR="00322229" w:rsidRDefault="002002D5" w:rsidP="00853152">
      <w:pPr>
        <w:pStyle w:val="ListBullet"/>
      </w:pPr>
      <w:r w:rsidRPr="00853152">
        <w:t xml:space="preserve">Evaluate a variety of documents to determine their correctness and timeliness to become a Medicaid </w:t>
      </w:r>
      <w:r w:rsidR="00FE6468" w:rsidRPr="00853152">
        <w:t>provider (QA)</w:t>
      </w:r>
      <w:r w:rsidRPr="00853152">
        <w:t>.</w:t>
      </w:r>
    </w:p>
    <w:p w14:paraId="4D14F9C8" w14:textId="77777777" w:rsidR="00861AF5" w:rsidRPr="00853152" w:rsidRDefault="00861AF5" w:rsidP="00861AF5">
      <w:pPr>
        <w:pStyle w:val="ListBullet"/>
        <w:numPr>
          <w:ilvl w:val="0"/>
          <w:numId w:val="0"/>
        </w:numPr>
        <w:ind w:left="144"/>
      </w:pPr>
      <w:r>
        <w:t xml:space="preserve"> </w:t>
      </w:r>
    </w:p>
    <w:p w14:paraId="38BF4ADE" w14:textId="77777777" w:rsidR="00276BA2" w:rsidRPr="006901B7" w:rsidRDefault="00276BA2" w:rsidP="007140FA">
      <w:pPr>
        <w:pStyle w:val="ListBullet"/>
        <w:numPr>
          <w:ilvl w:val="0"/>
          <w:numId w:val="0"/>
        </w:numPr>
        <w:tabs>
          <w:tab w:val="num" w:pos="1008"/>
        </w:tabs>
        <w:jc w:val="center"/>
        <w:rPr>
          <w:rFonts w:cs="David"/>
          <w:bCs/>
          <w:sz w:val="16"/>
        </w:rPr>
      </w:pPr>
    </w:p>
    <w:sectPr w:rsidR="00276BA2" w:rsidRPr="006901B7" w:rsidSect="00675A26"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E2C5E" w14:textId="77777777" w:rsidR="001109F1" w:rsidRDefault="001109F1">
      <w:pPr>
        <w:spacing w:after="0"/>
      </w:pPr>
      <w:r>
        <w:separator/>
      </w:r>
    </w:p>
  </w:endnote>
  <w:endnote w:type="continuationSeparator" w:id="0">
    <w:p w14:paraId="50F2A183" w14:textId="77777777" w:rsidR="001109F1" w:rsidRDefault="00110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6ADD" w14:textId="77777777" w:rsidR="00E31C33" w:rsidRDefault="00407EFD">
    <w:pPr>
      <w:pStyle w:val="Footer"/>
    </w:pPr>
    <w:r>
      <w:t xml:space="preserve">Page </w:t>
    </w:r>
    <w:r w:rsidR="00F80EAD">
      <w:fldChar w:fldCharType="begin"/>
    </w:r>
    <w:r>
      <w:instrText xml:space="preserve"> PAGE   \* MERGEFORMAT </w:instrText>
    </w:r>
    <w:r w:rsidR="00F80EAD">
      <w:fldChar w:fldCharType="separate"/>
    </w:r>
    <w:r w:rsidR="001D51D6">
      <w:rPr>
        <w:noProof/>
      </w:rPr>
      <w:t>2</w:t>
    </w:r>
    <w:r w:rsidR="00F80EA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FEFE" w14:textId="77777777" w:rsidR="001109F1" w:rsidRDefault="001109F1">
      <w:pPr>
        <w:spacing w:after="0"/>
      </w:pPr>
      <w:r>
        <w:separator/>
      </w:r>
    </w:p>
  </w:footnote>
  <w:footnote w:type="continuationSeparator" w:id="0">
    <w:p w14:paraId="57DBF234" w14:textId="77777777" w:rsidR="001109F1" w:rsidRDefault="00110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34C94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72D04E3"/>
    <w:multiLevelType w:val="hybridMultilevel"/>
    <w:tmpl w:val="2D26670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2847662D"/>
    <w:multiLevelType w:val="hybridMultilevel"/>
    <w:tmpl w:val="1E0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A5523"/>
    <w:multiLevelType w:val="hybridMultilevel"/>
    <w:tmpl w:val="B69AE3A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35F24AEA"/>
    <w:multiLevelType w:val="hybridMultilevel"/>
    <w:tmpl w:val="8226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307B4"/>
    <w:multiLevelType w:val="hybridMultilevel"/>
    <w:tmpl w:val="59A2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3C27"/>
    <w:multiLevelType w:val="hybridMultilevel"/>
    <w:tmpl w:val="EF2615A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05F24AD"/>
    <w:multiLevelType w:val="hybridMultilevel"/>
    <w:tmpl w:val="7E2CFA5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5387356"/>
    <w:multiLevelType w:val="hybridMultilevel"/>
    <w:tmpl w:val="033C5F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55E6679"/>
    <w:multiLevelType w:val="hybridMultilevel"/>
    <w:tmpl w:val="10BC5F2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7D1B4DEC"/>
    <w:multiLevelType w:val="multilevel"/>
    <w:tmpl w:val="AD66B098"/>
    <w:lvl w:ilvl="0">
      <w:start w:val="850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408"/>
      <w:numFmt w:val="decimal"/>
      <w:lvlText w:val="%1-%2"/>
      <w:lvlJc w:val="left"/>
      <w:pPr>
        <w:ind w:left="1057" w:hanging="1020"/>
      </w:pPr>
      <w:rPr>
        <w:rFonts w:hint="default"/>
      </w:rPr>
    </w:lvl>
    <w:lvl w:ilvl="2">
      <w:start w:val="6262"/>
      <w:numFmt w:val="decimal"/>
      <w:lvlText w:val="%1-363-8980"/>
      <w:lvlJc w:val="left"/>
      <w:pPr>
        <w:ind w:left="1094" w:hanging="10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31" w:hanging="10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096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1C"/>
    <w:rsid w:val="00000022"/>
    <w:rsid w:val="0001245D"/>
    <w:rsid w:val="00023702"/>
    <w:rsid w:val="000410F7"/>
    <w:rsid w:val="00050A2C"/>
    <w:rsid w:val="00051AE7"/>
    <w:rsid w:val="000522B1"/>
    <w:rsid w:val="00063E2F"/>
    <w:rsid w:val="00090C32"/>
    <w:rsid w:val="000D09CB"/>
    <w:rsid w:val="000D33F8"/>
    <w:rsid w:val="000E54A5"/>
    <w:rsid w:val="000F6A63"/>
    <w:rsid w:val="001013F8"/>
    <w:rsid w:val="001109F1"/>
    <w:rsid w:val="001200A0"/>
    <w:rsid w:val="00152F80"/>
    <w:rsid w:val="001703BC"/>
    <w:rsid w:val="00183759"/>
    <w:rsid w:val="00187FC3"/>
    <w:rsid w:val="001914EC"/>
    <w:rsid w:val="00193F82"/>
    <w:rsid w:val="001A0B75"/>
    <w:rsid w:val="001C2766"/>
    <w:rsid w:val="001C4281"/>
    <w:rsid w:val="001D51D6"/>
    <w:rsid w:val="001D594E"/>
    <w:rsid w:val="001E7D94"/>
    <w:rsid w:val="001F4940"/>
    <w:rsid w:val="001F63C7"/>
    <w:rsid w:val="002002D5"/>
    <w:rsid w:val="002031E7"/>
    <w:rsid w:val="00203AC7"/>
    <w:rsid w:val="0021338D"/>
    <w:rsid w:val="00221D8E"/>
    <w:rsid w:val="00225B13"/>
    <w:rsid w:val="00225E54"/>
    <w:rsid w:val="00235D08"/>
    <w:rsid w:val="00255B08"/>
    <w:rsid w:val="00263D65"/>
    <w:rsid w:val="00272643"/>
    <w:rsid w:val="00276BA2"/>
    <w:rsid w:val="00280CCA"/>
    <w:rsid w:val="002918A9"/>
    <w:rsid w:val="00297CCC"/>
    <w:rsid w:val="00297FAD"/>
    <w:rsid w:val="002A01E4"/>
    <w:rsid w:val="002A3FCC"/>
    <w:rsid w:val="002B4C9A"/>
    <w:rsid w:val="002B6D97"/>
    <w:rsid w:val="002C2128"/>
    <w:rsid w:val="002C37E5"/>
    <w:rsid w:val="002D0C13"/>
    <w:rsid w:val="002D1F09"/>
    <w:rsid w:val="002D77E0"/>
    <w:rsid w:val="002F219B"/>
    <w:rsid w:val="00302212"/>
    <w:rsid w:val="00316036"/>
    <w:rsid w:val="00317756"/>
    <w:rsid w:val="00322229"/>
    <w:rsid w:val="00361C5B"/>
    <w:rsid w:val="00380DDB"/>
    <w:rsid w:val="00391A99"/>
    <w:rsid w:val="003C114E"/>
    <w:rsid w:val="003C7384"/>
    <w:rsid w:val="003E011E"/>
    <w:rsid w:val="003E6768"/>
    <w:rsid w:val="004014CD"/>
    <w:rsid w:val="00407EFD"/>
    <w:rsid w:val="004203E7"/>
    <w:rsid w:val="00432779"/>
    <w:rsid w:val="00442CC9"/>
    <w:rsid w:val="004461D8"/>
    <w:rsid w:val="004517EE"/>
    <w:rsid w:val="004545E7"/>
    <w:rsid w:val="004702E9"/>
    <w:rsid w:val="004816C9"/>
    <w:rsid w:val="00482E4E"/>
    <w:rsid w:val="00483E12"/>
    <w:rsid w:val="004C000C"/>
    <w:rsid w:val="004C1F2D"/>
    <w:rsid w:val="004E7BB1"/>
    <w:rsid w:val="004F402C"/>
    <w:rsid w:val="00505EDC"/>
    <w:rsid w:val="005124DF"/>
    <w:rsid w:val="00517E1A"/>
    <w:rsid w:val="005738A8"/>
    <w:rsid w:val="005743DC"/>
    <w:rsid w:val="005C25CB"/>
    <w:rsid w:val="005C3DF4"/>
    <w:rsid w:val="005C3F62"/>
    <w:rsid w:val="005C5DD4"/>
    <w:rsid w:val="005D4428"/>
    <w:rsid w:val="005E3131"/>
    <w:rsid w:val="00600AA3"/>
    <w:rsid w:val="00614D2D"/>
    <w:rsid w:val="006274CD"/>
    <w:rsid w:val="00630B83"/>
    <w:rsid w:val="00637789"/>
    <w:rsid w:val="00666FBD"/>
    <w:rsid w:val="0066713A"/>
    <w:rsid w:val="00675A26"/>
    <w:rsid w:val="006831AB"/>
    <w:rsid w:val="00684D87"/>
    <w:rsid w:val="0068663E"/>
    <w:rsid w:val="006901B7"/>
    <w:rsid w:val="006A410F"/>
    <w:rsid w:val="006C0BBB"/>
    <w:rsid w:val="006C48CC"/>
    <w:rsid w:val="006E3CB7"/>
    <w:rsid w:val="006E6DCA"/>
    <w:rsid w:val="006F54EE"/>
    <w:rsid w:val="006F75B4"/>
    <w:rsid w:val="00701892"/>
    <w:rsid w:val="007037DB"/>
    <w:rsid w:val="00712B9B"/>
    <w:rsid w:val="007140FA"/>
    <w:rsid w:val="00750496"/>
    <w:rsid w:val="00757213"/>
    <w:rsid w:val="00764F80"/>
    <w:rsid w:val="0077196C"/>
    <w:rsid w:val="00774DB2"/>
    <w:rsid w:val="00792E89"/>
    <w:rsid w:val="007A51D5"/>
    <w:rsid w:val="007D05BD"/>
    <w:rsid w:val="007E4A3A"/>
    <w:rsid w:val="007F24CA"/>
    <w:rsid w:val="007F3E66"/>
    <w:rsid w:val="0081132A"/>
    <w:rsid w:val="00812CB9"/>
    <w:rsid w:val="00812D7B"/>
    <w:rsid w:val="00817E1E"/>
    <w:rsid w:val="00820D88"/>
    <w:rsid w:val="00831AD0"/>
    <w:rsid w:val="00836187"/>
    <w:rsid w:val="0083695C"/>
    <w:rsid w:val="00853152"/>
    <w:rsid w:val="00861AF5"/>
    <w:rsid w:val="00863F26"/>
    <w:rsid w:val="00884422"/>
    <w:rsid w:val="008A5FDE"/>
    <w:rsid w:val="008B0678"/>
    <w:rsid w:val="008B537A"/>
    <w:rsid w:val="008D1882"/>
    <w:rsid w:val="008D1D82"/>
    <w:rsid w:val="008D707E"/>
    <w:rsid w:val="008F60CA"/>
    <w:rsid w:val="00907883"/>
    <w:rsid w:val="00924E2B"/>
    <w:rsid w:val="00964310"/>
    <w:rsid w:val="009729E7"/>
    <w:rsid w:val="00980D91"/>
    <w:rsid w:val="009844B1"/>
    <w:rsid w:val="009944DA"/>
    <w:rsid w:val="009959A9"/>
    <w:rsid w:val="009A17E7"/>
    <w:rsid w:val="009A383A"/>
    <w:rsid w:val="009A67C4"/>
    <w:rsid w:val="009A68CC"/>
    <w:rsid w:val="009E12F0"/>
    <w:rsid w:val="009E7228"/>
    <w:rsid w:val="00A04F63"/>
    <w:rsid w:val="00A0661C"/>
    <w:rsid w:val="00A11787"/>
    <w:rsid w:val="00A16F6C"/>
    <w:rsid w:val="00A22B1C"/>
    <w:rsid w:val="00A252A5"/>
    <w:rsid w:val="00A26645"/>
    <w:rsid w:val="00A43636"/>
    <w:rsid w:val="00A71D74"/>
    <w:rsid w:val="00A72377"/>
    <w:rsid w:val="00A917CF"/>
    <w:rsid w:val="00A96166"/>
    <w:rsid w:val="00AB5714"/>
    <w:rsid w:val="00AC13B7"/>
    <w:rsid w:val="00AC337E"/>
    <w:rsid w:val="00AC5DFC"/>
    <w:rsid w:val="00AD17EE"/>
    <w:rsid w:val="00B26C4C"/>
    <w:rsid w:val="00B3608C"/>
    <w:rsid w:val="00B43F35"/>
    <w:rsid w:val="00B50665"/>
    <w:rsid w:val="00B95ADA"/>
    <w:rsid w:val="00BC1392"/>
    <w:rsid w:val="00BD235A"/>
    <w:rsid w:val="00BD3611"/>
    <w:rsid w:val="00C01205"/>
    <w:rsid w:val="00C034C0"/>
    <w:rsid w:val="00C05ED8"/>
    <w:rsid w:val="00C060DA"/>
    <w:rsid w:val="00C1018F"/>
    <w:rsid w:val="00C43C28"/>
    <w:rsid w:val="00C45E93"/>
    <w:rsid w:val="00C51AC1"/>
    <w:rsid w:val="00C5589A"/>
    <w:rsid w:val="00C768C1"/>
    <w:rsid w:val="00C81BAE"/>
    <w:rsid w:val="00C94077"/>
    <w:rsid w:val="00CA68E6"/>
    <w:rsid w:val="00D05126"/>
    <w:rsid w:val="00D422D1"/>
    <w:rsid w:val="00D515FC"/>
    <w:rsid w:val="00D7221C"/>
    <w:rsid w:val="00D76B19"/>
    <w:rsid w:val="00D774E3"/>
    <w:rsid w:val="00D83E7D"/>
    <w:rsid w:val="00D85E27"/>
    <w:rsid w:val="00D942F6"/>
    <w:rsid w:val="00DA022E"/>
    <w:rsid w:val="00DC3144"/>
    <w:rsid w:val="00DD0DB0"/>
    <w:rsid w:val="00DF3B2D"/>
    <w:rsid w:val="00E01F68"/>
    <w:rsid w:val="00E1440F"/>
    <w:rsid w:val="00E16A43"/>
    <w:rsid w:val="00E21369"/>
    <w:rsid w:val="00E216FF"/>
    <w:rsid w:val="00E2233F"/>
    <w:rsid w:val="00E26F4C"/>
    <w:rsid w:val="00E31C33"/>
    <w:rsid w:val="00E3546D"/>
    <w:rsid w:val="00E41BA2"/>
    <w:rsid w:val="00E42C38"/>
    <w:rsid w:val="00E46890"/>
    <w:rsid w:val="00E615A9"/>
    <w:rsid w:val="00E631FE"/>
    <w:rsid w:val="00E75032"/>
    <w:rsid w:val="00E929C5"/>
    <w:rsid w:val="00EA31E6"/>
    <w:rsid w:val="00EA549B"/>
    <w:rsid w:val="00EA5A9E"/>
    <w:rsid w:val="00EC3455"/>
    <w:rsid w:val="00EC7570"/>
    <w:rsid w:val="00ED6FFA"/>
    <w:rsid w:val="00EF26BF"/>
    <w:rsid w:val="00F13EE2"/>
    <w:rsid w:val="00F26519"/>
    <w:rsid w:val="00F32739"/>
    <w:rsid w:val="00F53630"/>
    <w:rsid w:val="00F80EAD"/>
    <w:rsid w:val="00F8460B"/>
    <w:rsid w:val="00FA2BC2"/>
    <w:rsid w:val="00FA3BFD"/>
    <w:rsid w:val="00FB0DE6"/>
    <w:rsid w:val="00FB62F8"/>
    <w:rsid w:val="00FC32FB"/>
    <w:rsid w:val="00FC441F"/>
    <w:rsid w:val="00FD1EBD"/>
    <w:rsid w:val="00FD4B45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D479"/>
  <w15:docId w15:val="{0809EE66-E3F6-4250-B241-0807637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80EAD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F80EAD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F80EAD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F80EAD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F80EAD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F80EAD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F80EA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0EAD"/>
  </w:style>
  <w:style w:type="paragraph" w:styleId="Footer">
    <w:name w:val="footer"/>
    <w:basedOn w:val="Normal"/>
    <w:link w:val="FooterChar"/>
    <w:uiPriority w:val="99"/>
    <w:unhideWhenUsed/>
    <w:rsid w:val="00F80EAD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80EAD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F80EAD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F80EAD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F80EAD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F80EAD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F80EAD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F80EAD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F80EAD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F80EAD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F80EAD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225E54"/>
    <w:pPr>
      <w:ind w:left="720"/>
      <w:contextualSpacing/>
    </w:pPr>
  </w:style>
  <w:style w:type="paragraph" w:styleId="NoSpacing">
    <w:name w:val="No Spacing"/>
    <w:uiPriority w:val="36"/>
    <w:qFormat/>
    <w:rsid w:val="00E929C5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E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0B83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cjsaintelmy.github.io/Index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CJSaintel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in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481828B01E490586E55FBB5FA6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C86B4-AA99-4AF3-A586-C777EA2C27B5}"/>
      </w:docPartPr>
      <w:docPartBody>
        <w:p w:rsidR="0037797D" w:rsidRDefault="00B04CCE">
          <w:pPr>
            <w:pStyle w:val="5D481828B01E490586E55FBB5FA6455A"/>
          </w:pPr>
          <w:r>
            <w:t>[Your Name]</w:t>
          </w:r>
        </w:p>
      </w:docPartBody>
    </w:docPart>
    <w:docPart>
      <w:docPartPr>
        <w:name w:val="34959FD80B5A4A3B95CD527E2BCC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13238-7302-4B5F-9E90-148DB580D529}"/>
      </w:docPartPr>
      <w:docPartBody>
        <w:p w:rsidR="0037797D" w:rsidRDefault="00B04CCE">
          <w:pPr>
            <w:pStyle w:val="34959FD80B5A4A3B95CD527E2BCCAA5F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52E"/>
    <w:rsid w:val="00181C0C"/>
    <w:rsid w:val="0037797D"/>
    <w:rsid w:val="004C25FE"/>
    <w:rsid w:val="00A97893"/>
    <w:rsid w:val="00B04CCE"/>
    <w:rsid w:val="00D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7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481828B01E490586E55FBB5FA6455A">
    <w:name w:val="5D481828B01E490586E55FBB5FA6455A"/>
    <w:rsid w:val="00A97893"/>
  </w:style>
  <w:style w:type="paragraph" w:customStyle="1" w:styleId="D66E5FF347644BA7A7284E85536F72EE">
    <w:name w:val="D66E5FF347644BA7A7284E85536F72EE"/>
    <w:rsid w:val="00A97893"/>
  </w:style>
  <w:style w:type="paragraph" w:customStyle="1" w:styleId="D35E091E2517445691BA313DB65383B8">
    <w:name w:val="D35E091E2517445691BA313DB65383B8"/>
    <w:rsid w:val="00A97893"/>
  </w:style>
  <w:style w:type="paragraph" w:customStyle="1" w:styleId="34959FD80B5A4A3B95CD527E2BCCAA5F">
    <w:name w:val="34959FD80B5A4A3B95CD527E2BCCAA5F"/>
    <w:rsid w:val="00A97893"/>
  </w:style>
  <w:style w:type="paragraph" w:customStyle="1" w:styleId="513082A42DD6486B9A9A7122749B745E">
    <w:name w:val="513082A42DD6486B9A9A7122749B745E"/>
    <w:rsid w:val="00A97893"/>
  </w:style>
  <w:style w:type="paragraph" w:customStyle="1" w:styleId="23110B504A7043BEA08510890F3E40C2">
    <w:name w:val="23110B504A7043BEA08510890F3E40C2"/>
    <w:rsid w:val="00A97893"/>
  </w:style>
  <w:style w:type="paragraph" w:customStyle="1" w:styleId="DDCB9D6DB2E441AAAB87D512BA41D32B">
    <w:name w:val="DDCB9D6DB2E441AAAB87D512BA41D32B"/>
    <w:rsid w:val="00A97893"/>
  </w:style>
  <w:style w:type="paragraph" w:customStyle="1" w:styleId="E5FFC28121064A50B120FE988A6B9F6A">
    <w:name w:val="E5FFC28121064A50B120FE988A6B9F6A"/>
    <w:rsid w:val="00A97893"/>
  </w:style>
  <w:style w:type="paragraph" w:customStyle="1" w:styleId="E975BA35B07941679ECDD763695C3809">
    <w:name w:val="E975BA35B07941679ECDD763695C3809"/>
    <w:rsid w:val="00A97893"/>
  </w:style>
  <w:style w:type="character" w:styleId="PlaceholderText">
    <w:name w:val="Placeholder Text"/>
    <w:basedOn w:val="DefaultParagraphFont"/>
    <w:uiPriority w:val="99"/>
    <w:semiHidden/>
    <w:rsid w:val="00DA652E"/>
    <w:rPr>
      <w:color w:val="808080"/>
    </w:rPr>
  </w:style>
  <w:style w:type="paragraph" w:customStyle="1" w:styleId="05B8872B95324C5AA1E3F79FF8FC16FB">
    <w:name w:val="05B8872B95324C5AA1E3F79FF8FC16FB"/>
    <w:rsid w:val="00A97893"/>
  </w:style>
  <w:style w:type="paragraph" w:customStyle="1" w:styleId="317F140BC44B41E5B1BD4C2CE07364AF">
    <w:name w:val="317F140BC44B41E5B1BD4C2CE07364AF"/>
    <w:rsid w:val="00A97893"/>
  </w:style>
  <w:style w:type="paragraph" w:styleId="ListBullet">
    <w:name w:val="List Bullet"/>
    <w:basedOn w:val="Normal"/>
    <w:uiPriority w:val="1"/>
    <w:unhideWhenUsed/>
    <w:qFormat/>
    <w:rsid w:val="00A97893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4D07706F11A4E32AB6BD932162EAC8B">
    <w:name w:val="04D07706F11A4E32AB6BD932162EAC8B"/>
    <w:rsid w:val="00A97893"/>
  </w:style>
  <w:style w:type="paragraph" w:customStyle="1" w:styleId="094C800E9F444DF69CC298881C6FD25A">
    <w:name w:val="094C800E9F444DF69CC298881C6FD25A"/>
    <w:rsid w:val="00A97893"/>
  </w:style>
  <w:style w:type="paragraph" w:customStyle="1" w:styleId="767D684B614540CDB518874804127101">
    <w:name w:val="767D684B614540CDB518874804127101"/>
    <w:rsid w:val="00A97893"/>
  </w:style>
  <w:style w:type="paragraph" w:customStyle="1" w:styleId="36804D2EAABF4244BBD8609CA4A05F1A">
    <w:name w:val="36804D2EAABF4244BBD8609CA4A05F1A"/>
    <w:rsid w:val="00A97893"/>
  </w:style>
  <w:style w:type="paragraph" w:customStyle="1" w:styleId="D097E451C7D341F1A201F227983ECD9D">
    <w:name w:val="D097E451C7D341F1A201F227983ECD9D"/>
    <w:rsid w:val="00A97893"/>
  </w:style>
  <w:style w:type="paragraph" w:customStyle="1" w:styleId="A5081C079B934EA8A54E788C14BF6EE3">
    <w:name w:val="A5081C079B934EA8A54E788C14BF6EE3"/>
    <w:rsid w:val="00A97893"/>
  </w:style>
  <w:style w:type="paragraph" w:customStyle="1" w:styleId="01B828E89A1F45C691C7817A15AE020B">
    <w:name w:val="01B828E89A1F45C691C7817A15AE020B"/>
    <w:rsid w:val="00A97893"/>
  </w:style>
  <w:style w:type="paragraph" w:customStyle="1" w:styleId="86997C788E4046C6BF123F0FA2C44A11">
    <w:name w:val="86997C788E4046C6BF123F0FA2C44A11"/>
    <w:rsid w:val="00DA652E"/>
  </w:style>
  <w:style w:type="paragraph" w:customStyle="1" w:styleId="CD45E9429A834653BA5B87CC7EE154DE">
    <w:name w:val="CD45E9429A834653BA5B87CC7EE154DE"/>
    <w:rsid w:val="00DA652E"/>
  </w:style>
  <w:style w:type="paragraph" w:customStyle="1" w:styleId="6A7AB81D91F043229C018E7D5D02CB19">
    <w:name w:val="6A7AB81D91F043229C018E7D5D02CB19"/>
    <w:rsid w:val="00DA652E"/>
  </w:style>
  <w:style w:type="paragraph" w:customStyle="1" w:styleId="D95B057D9B4C442D99DC83C1A4EE48A2">
    <w:name w:val="D95B057D9B4C442D99DC83C1A4EE48A2"/>
    <w:rsid w:val="00DA652E"/>
  </w:style>
  <w:style w:type="paragraph" w:customStyle="1" w:styleId="F6C94EEED916485CA0E5CED5A051A8AC">
    <w:name w:val="F6C94EEED916485CA0E5CED5A051A8AC"/>
    <w:rsid w:val="00DA652E"/>
  </w:style>
  <w:style w:type="paragraph" w:customStyle="1" w:styleId="F719F7C684C44E4893D62F812418FE78">
    <w:name w:val="F719F7C684C44E4893D62F812418FE78"/>
    <w:rsid w:val="00DA652E"/>
  </w:style>
  <w:style w:type="paragraph" w:customStyle="1" w:styleId="7BE284B2025940C5BFBC4C2CEB86BA3E">
    <w:name w:val="7BE284B2025940C5BFBC4C2CEB86BA3E"/>
    <w:rsid w:val="00DA652E"/>
  </w:style>
  <w:style w:type="paragraph" w:customStyle="1" w:styleId="40F7DF5BB0F549AD82432F9FCC208827">
    <w:name w:val="40F7DF5BB0F549AD82432F9FCC208827"/>
    <w:rsid w:val="00DA6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850-408-6262</CompanyPhone>
  <CompanyFax/>
  <CompanyEmail>MCJSaintelmy@hotmail.com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28041-51B7-44E1-9874-511D7F36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345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C. Saintelmy</dc:creator>
  <cp:lastModifiedBy>Saintelmy, Mike</cp:lastModifiedBy>
  <cp:revision>21</cp:revision>
  <cp:lastPrinted>2015-05-04T16:31:00Z</cp:lastPrinted>
  <dcterms:created xsi:type="dcterms:W3CDTF">2022-02-14T19:17:00Z</dcterms:created>
  <dcterms:modified xsi:type="dcterms:W3CDTF">2022-04-08T20:37:00Z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